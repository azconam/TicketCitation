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8963" w14:textId="77777777" w:rsidR="006E7BBF" w:rsidRDefault="009F73C4" w:rsidP="009F73C4">
      <w:pPr>
        <w:tabs>
          <w:tab w:val="left" w:pos="104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Azcona</w:t>
      </w:r>
    </w:p>
    <w:p w14:paraId="048D6E5D" w14:textId="25F1AAEC" w:rsidR="009F73C4" w:rsidRDefault="00AE3E3A" w:rsidP="009F73C4">
      <w:pPr>
        <w:tabs>
          <w:tab w:val="left" w:pos="104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3334</w:t>
      </w:r>
    </w:p>
    <w:p w14:paraId="40CF9FA1" w14:textId="527E3079" w:rsidR="009F73C4" w:rsidRDefault="00AE3E3A" w:rsidP="009F73C4">
      <w:pPr>
        <w:tabs>
          <w:tab w:val="left" w:pos="104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Quweider</w:t>
      </w:r>
    </w:p>
    <w:p w14:paraId="782BC604" w14:textId="03C04CC1" w:rsidR="009F73C4" w:rsidRDefault="009F73C4" w:rsidP="009F73C4">
      <w:pPr>
        <w:tabs>
          <w:tab w:val="left" w:pos="104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 \@ "d MMMM yyyy"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D5470">
        <w:rPr>
          <w:rFonts w:ascii="Times New Roman" w:hAnsi="Times New Roman" w:cs="Times New Roman"/>
          <w:noProof/>
          <w:sz w:val="24"/>
          <w:szCs w:val="24"/>
        </w:rPr>
        <w:t>20 April 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2588230" w14:textId="7EA2CB8B" w:rsidR="009F73C4" w:rsidRDefault="00AE3E3A" w:rsidP="009F73C4">
      <w:pPr>
        <w:tabs>
          <w:tab w:val="left" w:pos="1047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 Citation Screenshots (</w:t>
      </w:r>
      <w:r w:rsidR="006D5470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4EB218" w14:textId="693FF802" w:rsidR="00AE3E3A" w:rsidRDefault="006D5470" w:rsidP="006D5470">
      <w:pPr>
        <w:tabs>
          <w:tab w:val="left" w:pos="104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10CC5" wp14:editId="10E9827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of databa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E8A3" w14:textId="2ABB0A94" w:rsidR="006D5470" w:rsidRDefault="006D5470" w:rsidP="006D5470">
      <w:pPr>
        <w:tabs>
          <w:tab w:val="left" w:pos="1047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Tickets 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atabase</w:t>
      </w:r>
    </w:p>
    <w:p w14:paraId="2D4AFE25" w14:textId="77777777" w:rsidR="006D5470" w:rsidRDefault="006D5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053859" w14:textId="30572E9F" w:rsidR="006D5470" w:rsidRDefault="006D5470" w:rsidP="006D5470">
      <w:pPr>
        <w:tabs>
          <w:tab w:val="left" w:pos="1047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6AC7B0" wp14:editId="306BBDA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4EC6" w14:textId="3F014D91" w:rsidR="006D5470" w:rsidRPr="009F73C4" w:rsidRDefault="006D5470" w:rsidP="006D5470">
      <w:pPr>
        <w:tabs>
          <w:tab w:val="left" w:pos="1047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with displayed ticket on bottom</w:t>
      </w:r>
    </w:p>
    <w:sectPr w:rsidR="006D5470" w:rsidRPr="009F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3A"/>
    <w:rsid w:val="006D5470"/>
    <w:rsid w:val="006E7BBF"/>
    <w:rsid w:val="009F73C4"/>
    <w:rsid w:val="00AE3E3A"/>
    <w:rsid w:val="00EB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DD53"/>
  <w15:chartTrackingRefBased/>
  <w15:docId w15:val="{FC9E32E6-C00F-4E6E-BBD8-33FC2FA4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cio\Documents\Custom%20Office%20Templates\M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Class</b:Tag>
    <b:RefOrder>1</b:RefOrder>
  </b:Source>
  <b:Source xmlns:b="http://schemas.openxmlformats.org/officeDocument/2006/bibliography" xmlns="http://schemas.openxmlformats.org/officeDocument/2006/bibliography">
    <b:Tag>Professor</b:Tag>
    <b:RefOrder>2</b:RefOrder>
  </b:Source>
  <b:Source xmlns:b="http://schemas.openxmlformats.org/officeDocument/2006/bibliography" xmlns="http://schemas.openxmlformats.org/officeDocument/2006/bibliography">
    <b:Tag>Title</b:Tag>
    <b:RefOrder>3</b:RefOrder>
  </b:Source>
</b:Sources>
</file>

<file path=customXml/itemProps1.xml><?xml version="1.0" encoding="utf-8"?>
<ds:datastoreItem xmlns:ds="http://schemas.openxmlformats.org/officeDocument/2006/customXml" ds:itemID="{4D017022-89FB-42BC-B529-775FBB0D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</Template>
  <TotalTime>10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 Azcona</cp:lastModifiedBy>
  <cp:revision>2</cp:revision>
  <dcterms:created xsi:type="dcterms:W3CDTF">2018-03-24T07:39:00Z</dcterms:created>
  <dcterms:modified xsi:type="dcterms:W3CDTF">2018-04-21T04:32:00Z</dcterms:modified>
</cp:coreProperties>
</file>